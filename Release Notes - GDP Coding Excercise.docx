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6" w:rsidRDefault="00F0034A">
      <w:pPr>
        <w:pStyle w:val="Title"/>
      </w:pPr>
      <w:r>
        <w:t>Release Notes</w:t>
      </w:r>
    </w:p>
    <w:p w:rsidR="00933106" w:rsidRDefault="006C2A0A">
      <w:r>
        <w:rPr>
          <w:noProof/>
          <w:lang w:eastAsia="en-US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33106" w:rsidRDefault="00283B13">
                            <w:pPr>
                              <w:pStyle w:val="SidebarTitle"/>
                            </w:pPr>
                            <w:r>
                              <w:t>Table of content</w:t>
                            </w:r>
                          </w:p>
                          <w:p w:rsidR="00283B13" w:rsidRDefault="00283B13">
                            <w:pPr>
                              <w:pStyle w:val="SidebarText"/>
                            </w:pPr>
                            <w:r>
                              <w:t>Ingredients</w:t>
                            </w:r>
                          </w:p>
                          <w:p w:rsidR="00933106" w:rsidRDefault="00283B13">
                            <w:pPr>
                              <w:pStyle w:val="SidebarText"/>
                            </w:pPr>
                            <w:r>
                              <w:t>Introduction</w:t>
                            </w:r>
                          </w:p>
                          <w:p w:rsidR="00283B13" w:rsidRDefault="00283B13">
                            <w:pPr>
                              <w:pStyle w:val="SidebarText"/>
                            </w:pPr>
                            <w:r>
                              <w:t>Known Issues</w:t>
                            </w:r>
                          </w:p>
                          <w:p w:rsidR="00283B13" w:rsidRDefault="00283B13">
                            <w:pPr>
                              <w:pStyle w:val="SidebarText"/>
                            </w:pPr>
                            <w:r>
                              <w:t>To refer – Web Links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id="Freeform 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U/OURIAAPF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:rsidR="00933106" w:rsidRDefault="00283B13">
                      <w:pPr>
                        <w:pStyle w:val="SidebarTitle"/>
                      </w:pPr>
                      <w:r>
                        <w:t>Table of content</w:t>
                      </w:r>
                    </w:p>
                    <w:p w:rsidR="00283B13" w:rsidRDefault="00283B13">
                      <w:pPr>
                        <w:pStyle w:val="SidebarText"/>
                      </w:pPr>
                      <w:r>
                        <w:t>Ingredients</w:t>
                      </w:r>
                    </w:p>
                    <w:p w:rsidR="00933106" w:rsidRDefault="00283B13">
                      <w:pPr>
                        <w:pStyle w:val="SidebarText"/>
                      </w:pPr>
                      <w:r>
                        <w:t>Introduction</w:t>
                      </w:r>
                    </w:p>
                    <w:p w:rsidR="00283B13" w:rsidRDefault="00283B13">
                      <w:pPr>
                        <w:pStyle w:val="SidebarText"/>
                      </w:pPr>
                      <w:r>
                        <w:t>Known Issues</w:t>
                      </w:r>
                    </w:p>
                    <w:p w:rsidR="00283B13" w:rsidRDefault="00283B13">
                      <w:pPr>
                        <w:pStyle w:val="SidebarText"/>
                      </w:pPr>
                      <w:r>
                        <w:t>To refer – Web Links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sdt>
      <w:sdtPr>
        <w:id w:val="-1504122951"/>
        <w:placeholder>
          <w:docPart w:val="8FD31CE102C2874CAF92095BFC52C4AF"/>
        </w:placeholder>
        <w:temporary/>
        <w:showingPlcHdr/>
        <w15:appearance w15:val="hidden"/>
      </w:sdtPr>
      <w:sdtEndPr/>
      <w:sdtContent>
        <w:p w:rsidR="00933106" w:rsidRDefault="006C2A0A">
          <w:pPr>
            <w:pStyle w:val="Heading1"/>
          </w:pPr>
          <w:r>
            <w:t>Ingredients</w:t>
          </w:r>
        </w:p>
      </w:sdtContent>
    </w:sdt>
    <w:p w:rsidR="00933106" w:rsidRDefault="00283B13" w:rsidP="00283B13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>Node.js</w:t>
      </w:r>
    </w:p>
    <w:p w:rsidR="00283B13" w:rsidRDefault="00283B13" w:rsidP="00283B13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>Express (Middleware)</w:t>
      </w:r>
    </w:p>
    <w:p w:rsidR="00283B13" w:rsidRDefault="00283B13" w:rsidP="00283B13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>MongoDB (mLab)</w:t>
      </w:r>
    </w:p>
    <w:p w:rsidR="00283B13" w:rsidRDefault="00283B13" w:rsidP="00283B13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>Heroku</w:t>
      </w:r>
    </w:p>
    <w:p w:rsidR="00933106" w:rsidRDefault="00283B13">
      <w:pPr>
        <w:pStyle w:val="Heading1"/>
      </w:pPr>
      <w:r>
        <w:t>Introduction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t xml:space="preserve">We are interested in seeing your coding and problem solving style, so we would love if you could complete this open code test. </w:t>
      </w:r>
    </w:p>
    <w:p w:rsidR="00283B13" w:rsidRPr="00F0034A" w:rsidRDefault="00283B13" w:rsidP="00283B13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For the purpose of this exercise, SEEK is in the process of rewriting its job ads checkout system. You have been assigned to build this new system. </w:t>
      </w:r>
    </w:p>
    <w:p w:rsidR="00283B13" w:rsidRPr="00283B13" w:rsidRDefault="00283B13" w:rsidP="00283B13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We want to offer different products to recruiters: </w:t>
      </w:r>
    </w:p>
    <w:p w:rsidR="00283B13" w:rsidRDefault="00283B13" w:rsidP="00283B13">
      <w:pPr>
        <w:pStyle w:val="NormalWeb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>(</w:t>
      </w:r>
      <w:proofErr w:type="spellStart"/>
      <w:r>
        <w:rPr>
          <w:rFonts w:ascii="ArialMT" w:hAnsi="ArialMT"/>
          <w:sz w:val="20"/>
          <w:szCs w:val="20"/>
        </w:rPr>
        <w:t>i</w:t>
      </w:r>
      <w:proofErr w:type="spellEnd"/>
      <w:r>
        <w:rPr>
          <w:rFonts w:ascii="ArialMT" w:hAnsi="ArialMT"/>
          <w:sz w:val="20"/>
          <w:szCs w:val="20"/>
        </w:rPr>
        <w:t>)  </w:t>
      </w:r>
      <w:r>
        <w:rPr>
          <w:rFonts w:ascii="Arial" w:hAnsi="Arial" w:cs="Arial"/>
          <w:b/>
          <w:bCs/>
          <w:sz w:val="20"/>
          <w:szCs w:val="20"/>
        </w:rPr>
        <w:t xml:space="preserve">Classic Ad </w:t>
      </w:r>
      <w:r>
        <w:rPr>
          <w:rFonts w:ascii="ArialMT" w:hAnsi="ArialMT"/>
          <w:sz w:val="20"/>
          <w:szCs w:val="20"/>
        </w:rPr>
        <w:t xml:space="preserve">: Offers the most basic level of advertisement </w:t>
      </w:r>
    </w:p>
    <w:p w:rsidR="00283B13" w:rsidRDefault="00283B13" w:rsidP="00283B13">
      <w:pPr>
        <w:pStyle w:val="NormalWeb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>(ii)  </w:t>
      </w:r>
      <w:r>
        <w:rPr>
          <w:rFonts w:ascii="Arial" w:hAnsi="Arial" w:cs="Arial"/>
          <w:b/>
          <w:bCs/>
          <w:sz w:val="20"/>
          <w:szCs w:val="20"/>
        </w:rPr>
        <w:t xml:space="preserve">Standout Ad </w:t>
      </w:r>
      <w:r>
        <w:rPr>
          <w:rFonts w:ascii="ArialMT" w:hAnsi="ArialMT"/>
          <w:sz w:val="20"/>
          <w:szCs w:val="20"/>
        </w:rPr>
        <w:t xml:space="preserve">: Allows advertisers to use a company logo and use a longer presentation text </w:t>
      </w:r>
    </w:p>
    <w:p w:rsidR="00283B13" w:rsidRDefault="00283B13" w:rsidP="00283B13">
      <w:pPr>
        <w:pStyle w:val="NormalWeb"/>
        <w:numPr>
          <w:ilvl w:val="0"/>
          <w:numId w:val="2"/>
        </w:numPr>
      </w:pPr>
      <w:r>
        <w:rPr>
          <w:rFonts w:ascii="ArialMT" w:hAnsi="ArialMT"/>
          <w:sz w:val="20"/>
          <w:szCs w:val="20"/>
        </w:rPr>
        <w:t>(iii)  </w:t>
      </w:r>
      <w:r>
        <w:rPr>
          <w:rFonts w:ascii="Arial" w:hAnsi="Arial" w:cs="Arial"/>
          <w:b/>
          <w:bCs/>
          <w:sz w:val="20"/>
          <w:szCs w:val="20"/>
        </w:rPr>
        <w:t xml:space="preserve">Premium Ad </w:t>
      </w:r>
      <w:r>
        <w:rPr>
          <w:rFonts w:ascii="ArialMT" w:hAnsi="ArialMT"/>
          <w:sz w:val="20"/>
          <w:szCs w:val="20"/>
        </w:rPr>
        <w:t xml:space="preserve">: Same benefits as Standout Ad, but also puts the advertisement at the top of the results, allowing higher visibility </w:t>
      </w:r>
    </w:p>
    <w:p w:rsidR="00283B13" w:rsidRDefault="00283B13" w:rsidP="00283B13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Each of the product is billed as follows: </w:t>
      </w:r>
    </w:p>
    <w:p w:rsidR="00F0034A" w:rsidRDefault="00F0034A" w:rsidP="00283B13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Classic – 269.99</w:t>
      </w:r>
    </w:p>
    <w:p w:rsidR="00F0034A" w:rsidRDefault="00F0034A" w:rsidP="00283B13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Standout – 322.99</w:t>
      </w:r>
    </w:p>
    <w:p w:rsidR="00F0034A" w:rsidRDefault="00F0034A" w:rsidP="00283B13">
      <w:pPr>
        <w:pStyle w:val="NormalWeb"/>
      </w:pPr>
      <w:r>
        <w:rPr>
          <w:rFonts w:ascii="ArialMT" w:hAnsi="ArialMT"/>
          <w:sz w:val="20"/>
          <w:szCs w:val="20"/>
        </w:rPr>
        <w:t>Premium – 399.99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t>We established a number of special pricing rules for a small number of privileged customers: (</w:t>
      </w:r>
      <w:proofErr w:type="spellStart"/>
      <w:r>
        <w:rPr>
          <w:rFonts w:ascii="ArialMT" w:hAnsi="ArialMT"/>
          <w:sz w:val="20"/>
          <w:szCs w:val="20"/>
        </w:rPr>
        <w:t>i</w:t>
      </w:r>
      <w:proofErr w:type="spellEnd"/>
      <w:r>
        <w:rPr>
          <w:rFonts w:ascii="ArialMT" w:hAnsi="ArialMT"/>
          <w:sz w:val="20"/>
          <w:szCs w:val="20"/>
        </w:rPr>
        <w:t xml:space="preserve">) UNILEVER 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t>- Gets a “</w:t>
      </w:r>
      <w:r>
        <w:rPr>
          <w:rFonts w:ascii="Arial" w:hAnsi="Arial" w:cs="Arial"/>
          <w:b/>
          <w:bCs/>
          <w:sz w:val="20"/>
          <w:szCs w:val="20"/>
        </w:rPr>
        <w:t xml:space="preserve">3 for 2” deal on Classic Ads </w:t>
      </w:r>
      <w:r>
        <w:rPr>
          <w:rFonts w:ascii="ArialMT" w:hAnsi="ArialMT"/>
          <w:sz w:val="20"/>
          <w:szCs w:val="20"/>
        </w:rPr>
        <w:t xml:space="preserve">(ii) APPLE 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t xml:space="preserve">- Gets a discount on </w:t>
      </w:r>
      <w:r>
        <w:rPr>
          <w:rFonts w:ascii="Arial" w:hAnsi="Arial" w:cs="Arial"/>
          <w:b/>
          <w:bCs/>
          <w:sz w:val="20"/>
          <w:szCs w:val="20"/>
        </w:rPr>
        <w:t xml:space="preserve">Standout Ads where the price drops to $299.99 per ad 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t>(iii) NIKE</w:t>
      </w:r>
      <w:r>
        <w:rPr>
          <w:rFonts w:ascii="ArialMT" w:hAnsi="ArialMT"/>
          <w:sz w:val="20"/>
          <w:szCs w:val="20"/>
        </w:rPr>
        <w:br/>
        <w:t xml:space="preserve">- Gets a discount on </w:t>
      </w:r>
      <w:r>
        <w:rPr>
          <w:rFonts w:ascii="Arial" w:hAnsi="Arial" w:cs="Arial"/>
          <w:b/>
          <w:bCs/>
          <w:sz w:val="20"/>
          <w:szCs w:val="20"/>
        </w:rPr>
        <w:t xml:space="preserve">Premium Ads where 4 or more </w:t>
      </w:r>
      <w:r>
        <w:rPr>
          <w:rFonts w:ascii="ArialMT" w:hAnsi="ArialMT"/>
          <w:sz w:val="20"/>
          <w:szCs w:val="20"/>
        </w:rPr>
        <w:t xml:space="preserve">are purchased. The price drops 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lastRenderedPageBreak/>
        <w:t xml:space="preserve">to </w:t>
      </w:r>
      <w:r>
        <w:rPr>
          <w:rFonts w:ascii="Arial" w:hAnsi="Arial" w:cs="Arial"/>
          <w:b/>
          <w:bCs/>
          <w:sz w:val="20"/>
          <w:szCs w:val="20"/>
        </w:rPr>
        <w:t xml:space="preserve">$379.99 per ad </w:t>
      </w:r>
    </w:p>
    <w:p w:rsidR="00283B13" w:rsidRDefault="00283B13" w:rsidP="00283B13">
      <w:pPr>
        <w:pStyle w:val="NormalWeb"/>
      </w:pPr>
      <w:r>
        <w:rPr>
          <w:rFonts w:ascii="ArialMT" w:hAnsi="ArialMT"/>
          <w:sz w:val="20"/>
          <w:szCs w:val="20"/>
        </w:rPr>
        <w:t xml:space="preserve">(iv) FORD </w:t>
      </w:r>
    </w:p>
    <w:p w:rsidR="00283B13" w:rsidRDefault="00283B13" w:rsidP="00283B13">
      <w:pPr>
        <w:pStyle w:val="NormalWeb"/>
        <w:numPr>
          <w:ilvl w:val="0"/>
          <w:numId w:val="3"/>
        </w:numPr>
      </w:pPr>
      <w:r>
        <w:rPr>
          <w:rFonts w:ascii="ArialMT" w:hAnsi="ArialMT"/>
          <w:sz w:val="20"/>
          <w:szCs w:val="20"/>
        </w:rPr>
        <w:t>-  Gets a “</w:t>
      </w:r>
      <w:r>
        <w:rPr>
          <w:rFonts w:ascii="Arial" w:hAnsi="Arial" w:cs="Arial"/>
          <w:b/>
          <w:bCs/>
          <w:sz w:val="20"/>
          <w:szCs w:val="20"/>
        </w:rPr>
        <w:t xml:space="preserve">5 for 4” deal on Classic Ads </w:t>
      </w:r>
    </w:p>
    <w:p w:rsidR="00283B13" w:rsidRDefault="00283B13" w:rsidP="00283B13">
      <w:pPr>
        <w:pStyle w:val="NormalWeb"/>
        <w:numPr>
          <w:ilvl w:val="0"/>
          <w:numId w:val="3"/>
        </w:numPr>
      </w:pPr>
      <w:r>
        <w:rPr>
          <w:rFonts w:ascii="ArialMT" w:hAnsi="ArialMT"/>
          <w:sz w:val="20"/>
          <w:szCs w:val="20"/>
        </w:rPr>
        <w:t xml:space="preserve">-  Gets a discount on </w:t>
      </w:r>
      <w:r>
        <w:rPr>
          <w:rFonts w:ascii="Arial" w:hAnsi="Arial" w:cs="Arial"/>
          <w:b/>
          <w:bCs/>
          <w:sz w:val="20"/>
          <w:szCs w:val="20"/>
        </w:rPr>
        <w:t xml:space="preserve">Standout Ads where the price drops to $309.99 per ad </w:t>
      </w:r>
    </w:p>
    <w:p w:rsidR="00283B13" w:rsidRDefault="00283B13" w:rsidP="00283B13">
      <w:pPr>
        <w:pStyle w:val="NormalWeb"/>
        <w:numPr>
          <w:ilvl w:val="0"/>
          <w:numId w:val="3"/>
        </w:numPr>
      </w:pPr>
      <w:r>
        <w:rPr>
          <w:rFonts w:ascii="ArialMT" w:hAnsi="ArialMT"/>
          <w:sz w:val="20"/>
          <w:szCs w:val="20"/>
        </w:rPr>
        <w:t xml:space="preserve">-  Gets a discount on </w:t>
      </w:r>
      <w:r>
        <w:rPr>
          <w:rFonts w:ascii="Arial" w:hAnsi="Arial" w:cs="Arial"/>
          <w:b/>
          <w:bCs/>
          <w:sz w:val="20"/>
          <w:szCs w:val="20"/>
        </w:rPr>
        <w:t xml:space="preserve">Premium Ads when 3 or more </w:t>
      </w:r>
      <w:r>
        <w:rPr>
          <w:rFonts w:ascii="ArialMT" w:hAnsi="ArialMT"/>
          <w:sz w:val="20"/>
          <w:szCs w:val="20"/>
        </w:rPr>
        <w:t xml:space="preserve">are purchased. The price drops </w:t>
      </w:r>
    </w:p>
    <w:p w:rsidR="00283B13" w:rsidRDefault="00283B13" w:rsidP="00283B13">
      <w:pPr>
        <w:pStyle w:val="NormalWeb"/>
        <w:ind w:left="720"/>
      </w:pPr>
      <w:r>
        <w:rPr>
          <w:rFonts w:ascii="ArialMT" w:hAnsi="ArialMT"/>
          <w:sz w:val="20"/>
          <w:szCs w:val="20"/>
        </w:rPr>
        <w:t xml:space="preserve">to </w:t>
      </w:r>
      <w:r>
        <w:rPr>
          <w:rFonts w:ascii="Arial" w:hAnsi="Arial" w:cs="Arial"/>
          <w:b/>
          <w:bCs/>
          <w:sz w:val="20"/>
          <w:szCs w:val="20"/>
        </w:rPr>
        <w:t>$389.99 per ad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MT" w:hAnsi="ArialMT"/>
          <w:sz w:val="20"/>
          <w:szCs w:val="20"/>
        </w:rPr>
        <w:t xml:space="preserve">These details are regularly renegotiated, so we want the pricing rules to be as </w:t>
      </w:r>
      <w:r>
        <w:rPr>
          <w:rFonts w:ascii="Arial" w:hAnsi="Arial" w:cs="Arial"/>
          <w:b/>
          <w:bCs/>
          <w:sz w:val="20"/>
          <w:szCs w:val="20"/>
        </w:rPr>
        <w:t xml:space="preserve">flexible </w:t>
      </w:r>
      <w:r>
        <w:rPr>
          <w:rFonts w:ascii="ArialMT" w:hAnsi="ArialMT"/>
          <w:sz w:val="20"/>
          <w:szCs w:val="20"/>
        </w:rPr>
        <w:t xml:space="preserve">as possible as </w:t>
      </w:r>
    </w:p>
    <w:p w:rsidR="00283B13" w:rsidRDefault="00283B13" w:rsidP="00283B13">
      <w:pPr>
        <w:pStyle w:val="NormalWeb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they can change in the future with little notice. </w:t>
      </w:r>
    </w:p>
    <w:p w:rsidR="00F0034A" w:rsidRDefault="00F0034A" w:rsidP="00F0034A">
      <w:pPr>
        <w:pStyle w:val="Heading1"/>
      </w:pPr>
      <w:r>
        <w:t>KNOWN Issues</w:t>
      </w:r>
    </w:p>
    <w:p w:rsidR="00F0034A" w:rsidRDefault="00F0034A" w:rsidP="00F0034A">
      <w:pPr>
        <w:pStyle w:val="ListParagraph"/>
      </w:pPr>
      <w:r>
        <w:t xml:space="preserve">Base price list is included in the code – Should have been using in </w:t>
      </w:r>
      <w:proofErr w:type="spellStart"/>
      <w:r>
        <w:t>mongodb</w:t>
      </w:r>
      <w:proofErr w:type="spellEnd"/>
      <w:r>
        <w:t xml:space="preserve">. I tried that, but, got stuck with </w:t>
      </w:r>
      <w:proofErr w:type="spellStart"/>
      <w:r>
        <w:t>async</w:t>
      </w:r>
      <w:proofErr w:type="spellEnd"/>
      <w:r>
        <w:t xml:space="preserve"> behavior of </w:t>
      </w:r>
      <w:proofErr w:type="spellStart"/>
      <w:r>
        <w:t>findOne</w:t>
      </w:r>
      <w:proofErr w:type="spellEnd"/>
      <w:r>
        <w:t xml:space="preserve"> function. So, used the details from within the code. </w:t>
      </w:r>
    </w:p>
    <w:p w:rsidR="00F0034A" w:rsidRDefault="00F0034A" w:rsidP="00F0034A"/>
    <w:p w:rsidR="00F0034A" w:rsidRDefault="00F0034A" w:rsidP="00F0034A">
      <w:pPr>
        <w:pStyle w:val="Heading1"/>
      </w:pPr>
      <w:r>
        <w:t>To refer Web Links</w:t>
      </w:r>
    </w:p>
    <w:p w:rsidR="00F0034A" w:rsidRDefault="00F0034A" w:rsidP="00F0034A">
      <w:pPr>
        <w:pStyle w:val="ListParagraph"/>
        <w:numPr>
          <w:ilvl w:val="0"/>
          <w:numId w:val="5"/>
        </w:numPr>
      </w:pPr>
      <w:r>
        <w:t xml:space="preserve">Source Code - </w:t>
      </w:r>
      <w:hyperlink r:id="rId7" w:history="1">
        <w:r w:rsidRPr="005172DE">
          <w:rPr>
            <w:rStyle w:val="Hyperlink"/>
          </w:rPr>
          <w:t>https://github.com/ChaturvediSulabh/seek-GDP-POS.git</w:t>
        </w:r>
      </w:hyperlink>
    </w:p>
    <w:p w:rsidR="00F0034A" w:rsidRDefault="00F0034A" w:rsidP="00F0034A">
      <w:pPr>
        <w:pStyle w:val="ListParagraph"/>
        <w:numPr>
          <w:ilvl w:val="0"/>
          <w:numId w:val="5"/>
        </w:numPr>
      </w:pPr>
      <w:r>
        <w:t xml:space="preserve">Home Page - </w:t>
      </w:r>
      <w:hyperlink r:id="rId8" w:history="1">
        <w:r w:rsidRPr="005172DE">
          <w:rPr>
            <w:rStyle w:val="Hyperlink"/>
          </w:rPr>
          <w:t>https://gdp-checkout-microservice.herokuapp.com/</w:t>
        </w:r>
      </w:hyperlink>
      <w:r>
        <w:t xml:space="preserve"> </w:t>
      </w:r>
    </w:p>
    <w:p w:rsidR="00F0034A" w:rsidRDefault="00F0034A" w:rsidP="00F0034A">
      <w:pPr>
        <w:pStyle w:val="ListParagraph"/>
        <w:numPr>
          <w:ilvl w:val="0"/>
          <w:numId w:val="5"/>
        </w:numPr>
      </w:pPr>
      <w:r>
        <w:t xml:space="preserve">Mongo DB - </w:t>
      </w:r>
      <w:r w:rsidRPr="00F0034A">
        <w:t>mongodb://gdp:gdp123@ds161700.mlab.com:61700/gdpadinventory</w:t>
      </w:r>
    </w:p>
    <w:p w:rsidR="00F0034A" w:rsidRDefault="00F0034A" w:rsidP="00F0034A">
      <w:pPr>
        <w:pStyle w:val="ListParagraph"/>
        <w:numPr>
          <w:ilvl w:val="1"/>
          <w:numId w:val="5"/>
        </w:numPr>
      </w:pPr>
      <w:r>
        <w:t xml:space="preserve">User – </w:t>
      </w:r>
      <w:proofErr w:type="spellStart"/>
      <w:r>
        <w:t>gdp</w:t>
      </w:r>
      <w:proofErr w:type="spellEnd"/>
    </w:p>
    <w:p w:rsidR="00F0034A" w:rsidRPr="00F0034A" w:rsidRDefault="00F0034A" w:rsidP="00F0034A">
      <w:pPr>
        <w:pStyle w:val="ListParagraph"/>
        <w:numPr>
          <w:ilvl w:val="1"/>
          <w:numId w:val="5"/>
        </w:numPr>
      </w:pPr>
      <w:r>
        <w:t>Password – gdp123</w:t>
      </w:r>
      <w:bookmarkStart w:id="0" w:name="_GoBack"/>
      <w:bookmarkEnd w:id="0"/>
    </w:p>
    <w:p w:rsidR="00F0034A" w:rsidRPr="00F0034A" w:rsidRDefault="00F0034A" w:rsidP="00F0034A"/>
    <w:p w:rsidR="00933106" w:rsidRDefault="00933106"/>
    <w:sectPr w:rsidR="00933106">
      <w:footerReference w:type="default" r:id="rId9"/>
      <w:pgSz w:w="12240" w:h="15840" w:code="1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A0A" w:rsidRDefault="006C2A0A">
      <w:pPr>
        <w:spacing w:after="0" w:line="240" w:lineRule="auto"/>
      </w:pPr>
      <w:r>
        <w:separator/>
      </w:r>
    </w:p>
  </w:endnote>
  <w:endnote w:type="continuationSeparator" w:id="0">
    <w:p w:rsidR="006C2A0A" w:rsidRDefault="006C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106" w:rsidRDefault="006C2A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A0A" w:rsidRDefault="006C2A0A">
      <w:pPr>
        <w:spacing w:after="0" w:line="240" w:lineRule="auto"/>
      </w:pPr>
      <w:r>
        <w:separator/>
      </w:r>
    </w:p>
  </w:footnote>
  <w:footnote w:type="continuationSeparator" w:id="0">
    <w:p w:rsidR="006C2A0A" w:rsidRDefault="006C2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6A41"/>
    <w:multiLevelType w:val="multilevel"/>
    <w:tmpl w:val="135E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14336"/>
    <w:multiLevelType w:val="hybridMultilevel"/>
    <w:tmpl w:val="5584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0B3D"/>
    <w:multiLevelType w:val="hybridMultilevel"/>
    <w:tmpl w:val="B7DC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2151"/>
    <w:multiLevelType w:val="multilevel"/>
    <w:tmpl w:val="B688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B4A50"/>
    <w:multiLevelType w:val="hybridMultilevel"/>
    <w:tmpl w:val="31A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13"/>
    <w:rsid w:val="00283B13"/>
    <w:rsid w:val="006C2A0A"/>
    <w:rsid w:val="00933106"/>
    <w:rsid w:val="00F0034A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3D96"/>
  <w15:chartTrackingRefBased/>
  <w15:docId w15:val="{F840E43A-2EBD-F24A-B7CD-53FFCE58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283B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MY" w:eastAsia="en-US"/>
    </w:rPr>
  </w:style>
  <w:style w:type="character" w:styleId="Hyperlink">
    <w:name w:val="Hyperlink"/>
    <w:basedOn w:val="DefaultParagraphFont"/>
    <w:uiPriority w:val="99"/>
    <w:unhideWhenUsed/>
    <w:rsid w:val="00F0034A"/>
    <w:rPr>
      <w:color w:val="166A7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p-checkout-microservic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turvediSulabh/seek-GDP-PO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haturvedi/Library/Containers/com.microsoft.Word/Data/Library/Application%20Support/Microsoft/Office/16.0/DTS/en-US%7b3871D1A7-544E-D448-BCC5-019960DBF621%7d/%7b72932640-CBA1-6840-A8C4-AA381717A9E5%7dtf100020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D31CE102C2874CAF92095BFC52C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9FD8-8B5B-F147-944C-8373D46B22DA}"/>
      </w:docPartPr>
      <w:docPartBody>
        <w:p w:rsidR="00000000" w:rsidRDefault="001F1D9D">
          <w:pPr>
            <w:pStyle w:val="8FD31CE102C2874CAF92095BFC52C4AF"/>
          </w:pPr>
          <w:r>
            <w:t>Ingredients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9D"/>
    <w:rsid w:val="001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01018280220E41AA0778BE31E19491">
    <w:name w:val="DE01018280220E41AA0778BE31E19491"/>
  </w:style>
  <w:style w:type="paragraph" w:customStyle="1" w:styleId="F77EDD5188F8994AA86E5DA17358A98D">
    <w:name w:val="F77EDD5188F8994AA86E5DA17358A98D"/>
  </w:style>
  <w:style w:type="paragraph" w:customStyle="1" w:styleId="8FD31CE102C2874CAF92095BFC52C4AF">
    <w:name w:val="8FD31CE102C2874CAF92095BFC52C4A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C45911" w:themeColor="accent2" w:themeShade="BF"/>
      <w:sz w:val="30"/>
      <w:szCs w:val="26"/>
      <w:lang w:val="en-US" w:eastAsia="ja-JP"/>
    </w:rPr>
  </w:style>
  <w:style w:type="paragraph" w:customStyle="1" w:styleId="4B525EE38808924A84653D267510E922">
    <w:name w:val="4B525EE38808924A84653D267510E922"/>
  </w:style>
  <w:style w:type="paragraph" w:customStyle="1" w:styleId="825ADEFC45CB3744A866F67F2BC96EA6">
    <w:name w:val="825ADEFC45CB3744A866F67F2BC96EA6"/>
  </w:style>
  <w:style w:type="paragraph" w:customStyle="1" w:styleId="BCE9DE60057A2847AB007FA326D304ED">
    <w:name w:val="BCE9DE60057A2847AB007FA326D30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12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Sulabh Chaturvedi</cp:lastModifiedBy>
  <cp:revision>1</cp:revision>
  <dcterms:created xsi:type="dcterms:W3CDTF">2018-06-17T05:57:00Z</dcterms:created>
  <dcterms:modified xsi:type="dcterms:W3CDTF">2018-06-17T06:20:00Z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